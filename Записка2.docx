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5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69"/>
        <w:gridCol w:w="4356"/>
      </w:tblGrid>
      <w:tr w:rsidR="00184664" w:rsidRPr="00A85B6F" w:rsidTr="001A4F89">
        <w:trPr>
          <w:trHeight w:val="12629"/>
        </w:trPr>
        <w:tc>
          <w:tcPr>
            <w:tcW w:w="6070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039" w:type="dxa"/>
              <w:tblInd w:w="48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6039"/>
            </w:tblGrid>
            <w:tr w:rsidR="00184664" w:rsidRPr="00A85B6F" w:rsidTr="001A4F89">
              <w:trPr>
                <w:trHeight w:hRule="exact" w:val="199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362C4A" w:rsidRPr="00A85B6F" w:rsidRDefault="00B46818" w:rsidP="00362C4A">
                  <w:pPr>
                    <w:pStyle w:val="2"/>
                  </w:pPr>
                  <w:sdt>
                    <w:sdtPr>
                      <w:alias w:val="Имя получателя:"/>
                      <w:tag w:val="Имя получателя:"/>
                      <w:id w:val="2044861746"/>
                      <w:placeholder>
                        <w:docPart w:val="A4AD4714FC8E4DAE82855CDBA1074E04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DB0DDA">
                        <w:t>свойства</w:t>
                      </w:r>
                    </w:sdtContent>
                  </w:sdt>
                </w:p>
                <w:p w:rsidR="00184664" w:rsidRPr="00A85B6F" w:rsidRDefault="00362C4A" w:rsidP="00DB0DDA">
                  <w:pPr>
                    <w:pStyle w:val="3"/>
                    <w:jc w:val="left"/>
                  </w:pPr>
                  <w:r>
                    <w:rPr>
                      <w:lang w:bidi="ru-RU"/>
                    </w:rPr>
                    <w:t xml:space="preserve"> </w:t>
                  </w:r>
                  <w:r w:rsidR="00DB0DDA" w:rsidRPr="00DB0DDA">
                    <w:rPr>
                      <w:lang w:bidi="ru-RU"/>
                    </w:rPr>
                    <w:t>“8</w:t>
                  </w:r>
                  <w:r w:rsidR="00DB0DDA">
                    <w:rPr>
                      <w:lang w:bidi="ru-RU"/>
                    </w:rPr>
                    <w:t>-битная</w:t>
                  </w:r>
                  <w:r w:rsidR="00DB0DDA" w:rsidRPr="00DB0DDA">
                    <w:rPr>
                      <w:lang w:bidi="ru-RU"/>
                    </w:rPr>
                    <w:t xml:space="preserve">” </w:t>
                  </w:r>
                  <w:r w:rsidR="00DB0DDA">
                    <w:rPr>
                      <w:lang w:bidi="ru-RU"/>
                    </w:rPr>
                    <w:t>графика</w:t>
                  </w:r>
                  <w:r>
                    <w:rPr>
                      <w:lang w:bidi="ru-RU"/>
                    </w:rPr>
                    <w:t xml:space="preserve">| </w:t>
                  </w:r>
                  <w:r w:rsidR="00DB0DDA">
                    <w:t>пошаговая система</w:t>
                  </w:r>
                  <w:r w:rsidR="00DB0DDA">
                    <w:rPr>
                      <w:lang w:bidi="ru-RU"/>
                    </w:rPr>
                    <w:t xml:space="preserve"> |стратегия</w:t>
                  </w:r>
                  <w:r>
                    <w:rPr>
                      <w:lang w:bidi="ru-RU"/>
                    </w:rPr>
                    <w:t xml:space="preserve">| </w:t>
                  </w:r>
                </w:p>
              </w:tc>
            </w:tr>
            <w:tr w:rsidR="00184664" w:rsidRPr="00A85B6F" w:rsidTr="001A4F89">
              <w:trPr>
                <w:trHeight w:val="780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191BE6" w:rsidRPr="001A4F89" w:rsidRDefault="00DB0DDA" w:rsidP="001A4F89">
                  <w:pPr>
                    <w:pStyle w:val="af7"/>
                  </w:pPr>
                  <w:r>
                    <w:t>Проект представляет из себя игру на клеточном поле 7на7. Игра разбита на ходы</w:t>
                  </w:r>
                  <w:r w:rsidR="00DE4B27">
                    <w:t xml:space="preserve">. Каждый ход игрок или компьютерный противник совершают одно из действий на выбор. Либо перемещение, либо стрельба. </w:t>
                  </w:r>
                  <w:r w:rsidR="00191BE6">
                    <w:t>Противники в игре представлены большим разнообразием: различными видами корпуса, носовых орудий и прочностью самих кораблей.</w:t>
                  </w:r>
                  <w:r w:rsidR="001A4F89">
                    <w:t xml:space="preserve"> </w:t>
                  </w:r>
                  <w:r w:rsidR="00191BE6">
                    <w:t>Также ваш корабль можно изменять. Всего в игре представлено 4 вида оружия:</w:t>
                  </w:r>
                  <w:r w:rsidR="001A4F89">
                    <w:t xml:space="preserve"> </w:t>
                  </w:r>
                  <w:r w:rsidR="00191BE6">
                    <w:t>«Боевая пушка» - слабое не бронебойное орудие наносящее случайный урон.</w:t>
                  </w:r>
                  <w:r w:rsidR="001A4F89">
                    <w:t xml:space="preserve"> </w:t>
                  </w:r>
                  <w:r w:rsidR="00191BE6">
                    <w:t>«Плазменная пушка» - сильное орудие наносящее малый урон внутри корабля.</w:t>
                  </w:r>
                  <w:r w:rsidR="001A4F89">
                    <w:t xml:space="preserve"> </w:t>
                  </w:r>
                  <w:r w:rsidR="00191BE6">
                    <w:t>«Магнитная пушка» - слабое орудие наносит малый урон внутренностям корабля, но полностью игнорирующая броню.</w:t>
                  </w:r>
                  <w:r w:rsidR="001A4F89">
                    <w:t xml:space="preserve"> </w:t>
                  </w:r>
                  <w:r w:rsidR="00191BE6">
                    <w:t xml:space="preserve">«Лазерная пушка» - </w:t>
                  </w:r>
                  <w:r w:rsidR="001A4F89">
                    <w:t>наносит урон в неконтролируемом диапазоне.</w:t>
                  </w:r>
                </w:p>
              </w:tc>
              <w:tc>
                <w:tcPr>
                  <w:gridSpan w:val="0"/>
                </w:tcPr>
                <w:p w:rsidR="00184664" w:rsidRPr="00A85B6F" w:rsidRDefault="001A4F89">
                  <w:r>
                    <w:tab/>
                  </w:r>
                  <w:r>
                    <w:tab/>
                  </w:r>
                  <w:r>
                    <w:tab/>
                  </w:r>
                </w:p>
              </w:tc>
            </w:tr>
            <w:tr w:rsidR="00191BE6" w:rsidRPr="00A85B6F" w:rsidTr="001A4F89">
              <w:trPr>
                <w:trHeight w:val="2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191BE6" w:rsidRDefault="00191BE6" w:rsidP="00DB0DDA">
                  <w:pPr>
                    <w:pStyle w:val="af7"/>
                  </w:pPr>
                  <w:bookmarkStart w:id="0" w:name="_GoBack"/>
                  <w:bookmarkEnd w:id="0"/>
                </w:p>
              </w:tc>
            </w:tr>
          </w:tbl>
          <w:p w:rsidR="00184664" w:rsidRPr="00A85B6F" w:rsidRDefault="00184664" w:rsidP="00CC7AD0"/>
        </w:tc>
        <w:tc>
          <w:tcPr>
            <w:tcW w:w="4356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Ind w:w="4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317"/>
            </w:tblGrid>
            <w:tr w:rsidR="00184664" w:rsidRPr="00A85B6F" w:rsidTr="001A4F89">
              <w:trPr>
                <w:trHeight w:hRule="exact" w:val="298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184664" w:rsidRPr="00DB0DDA" w:rsidRDefault="00191BE6" w:rsidP="00CD7978">
                  <w:pPr>
                    <w:pStyle w:val="3"/>
                  </w:pPr>
                  <w:r>
                    <w:t>0</w:t>
                  </w:r>
                  <w:r w:rsidR="00DB0DDA">
                    <w:t xml:space="preserve">Проект </w:t>
                  </w:r>
                  <w:proofErr w:type="spellStart"/>
                  <w:r w:rsidR="00DB0DDA">
                    <w:t>Лопатко</w:t>
                  </w:r>
                  <w:proofErr w:type="spellEnd"/>
                  <w:r w:rsidR="00DB0DDA">
                    <w:t xml:space="preserve"> </w:t>
                  </w:r>
                  <w:proofErr w:type="gramStart"/>
                  <w:r w:rsidR="00DB0DDA">
                    <w:t>Арсения  на</w:t>
                  </w:r>
                  <w:proofErr w:type="gramEnd"/>
                  <w:r w:rsidR="00DB0DDA">
                    <w:t xml:space="preserve"> библиотеке </w:t>
                  </w:r>
                  <w:proofErr w:type="spellStart"/>
                  <w:r w:rsidR="00DB0DDA">
                    <w:rPr>
                      <w:lang w:val="en-US"/>
                    </w:rPr>
                    <w:t>pygame</w:t>
                  </w:r>
                  <w:proofErr w:type="spellEnd"/>
                  <w:r w:rsidR="00DB0DDA" w:rsidRPr="00DB0DDA">
                    <w:t>.</w:t>
                  </w:r>
                </w:p>
                <w:p w:rsidR="00DB0DDA" w:rsidRDefault="00DB0DDA" w:rsidP="00CD7978">
                  <w:pPr>
                    <w:pStyle w:val="3"/>
                  </w:pPr>
                </w:p>
                <w:p w:rsidR="00DB0DDA" w:rsidRDefault="00DB0DDA" w:rsidP="00CD7978">
                  <w:pPr>
                    <w:pStyle w:val="3"/>
                  </w:pPr>
                </w:p>
                <w:p w:rsidR="00DB0DDA" w:rsidRDefault="00DB0DDA" w:rsidP="00CD7978">
                  <w:pPr>
                    <w:pStyle w:val="3"/>
                  </w:pPr>
                </w:p>
                <w:p w:rsidR="00DB0DDA" w:rsidRPr="00DB0DDA" w:rsidRDefault="00DB0DDA" w:rsidP="00CD7978">
                  <w:pPr>
                    <w:pStyle w:val="3"/>
                  </w:pPr>
                  <w:r>
                    <w:t>Реализован с использованием собственных спрайтов и аудио файлов из открытых источников</w:t>
                  </w:r>
                </w:p>
              </w:tc>
            </w:tr>
          </w:tbl>
          <w:p w:rsidR="006337E6" w:rsidRPr="00A85B6F" w:rsidRDefault="006337E6" w:rsidP="00CC7AD0"/>
        </w:tc>
      </w:tr>
    </w:tbl>
    <w:p w:rsidR="00B56F21" w:rsidRDefault="00B56F21" w:rsidP="004670DD">
      <w:pPr>
        <w:pStyle w:val="a9"/>
      </w:pPr>
    </w:p>
    <w:sectPr w:rsidR="00B56F21" w:rsidSect="006F3A68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818" w:rsidRDefault="00B46818" w:rsidP="008B2920">
      <w:pPr>
        <w:spacing w:after="0" w:line="240" w:lineRule="auto"/>
      </w:pPr>
      <w:r>
        <w:separator/>
      </w:r>
    </w:p>
  </w:endnote>
  <w:endnote w:type="continuationSeparator" w:id="0">
    <w:p w:rsidR="00B46818" w:rsidRDefault="00B46818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1A4F89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818" w:rsidRDefault="00B46818" w:rsidP="008B2920">
      <w:pPr>
        <w:spacing w:after="0" w:line="240" w:lineRule="auto"/>
      </w:pPr>
      <w:r>
        <w:separator/>
      </w:r>
    </w:p>
  </w:footnote>
  <w:footnote w:type="continuationSeparator" w:id="0">
    <w:p w:rsidR="00B46818" w:rsidRDefault="00B46818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322"/>
    </w:tblGrid>
    <w:tr w:rsidR="00A85B6F" w:rsidTr="00142F58">
      <w:sdt>
        <w:sdtPr>
          <w:alias w:val="Ваше имя:"/>
          <w:tag w:val="Ваше имя:"/>
          <w:id w:val="-1685667604"/>
          <w:placeholder>
            <w:docPart w:val="4CDF31F4035D47BE963804FEEB68A34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191BE6" w:rsidP="00DB0DDA">
              <w:pPr>
                <w:pStyle w:val="1"/>
              </w:pPr>
              <w:r>
                <w:t>Яндекс Лицей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DA"/>
    <w:rsid w:val="000243D1"/>
    <w:rsid w:val="00057F04"/>
    <w:rsid w:val="000A378C"/>
    <w:rsid w:val="0010042F"/>
    <w:rsid w:val="00135C2C"/>
    <w:rsid w:val="00142F58"/>
    <w:rsid w:val="00153ED4"/>
    <w:rsid w:val="00184664"/>
    <w:rsid w:val="00191BE6"/>
    <w:rsid w:val="001A4F89"/>
    <w:rsid w:val="001F60D3"/>
    <w:rsid w:val="0027115C"/>
    <w:rsid w:val="00293B83"/>
    <w:rsid w:val="00362C4A"/>
    <w:rsid w:val="00390414"/>
    <w:rsid w:val="003B5B09"/>
    <w:rsid w:val="003D63A7"/>
    <w:rsid w:val="003E1711"/>
    <w:rsid w:val="0045425A"/>
    <w:rsid w:val="00454631"/>
    <w:rsid w:val="00463A38"/>
    <w:rsid w:val="004670DD"/>
    <w:rsid w:val="0048346B"/>
    <w:rsid w:val="004E4CA5"/>
    <w:rsid w:val="00502D70"/>
    <w:rsid w:val="00510920"/>
    <w:rsid w:val="005B0E81"/>
    <w:rsid w:val="005F0AC2"/>
    <w:rsid w:val="00630D36"/>
    <w:rsid w:val="006337E6"/>
    <w:rsid w:val="006A3CE7"/>
    <w:rsid w:val="006C6DEF"/>
    <w:rsid w:val="006F1734"/>
    <w:rsid w:val="006F3A68"/>
    <w:rsid w:val="006F57E0"/>
    <w:rsid w:val="00781D13"/>
    <w:rsid w:val="00783C41"/>
    <w:rsid w:val="00787503"/>
    <w:rsid w:val="007E7032"/>
    <w:rsid w:val="00833359"/>
    <w:rsid w:val="00853CE2"/>
    <w:rsid w:val="00860491"/>
    <w:rsid w:val="00887A77"/>
    <w:rsid w:val="008B2920"/>
    <w:rsid w:val="008B2DF7"/>
    <w:rsid w:val="009039F1"/>
    <w:rsid w:val="009244EC"/>
    <w:rsid w:val="00A213B1"/>
    <w:rsid w:val="00A50A33"/>
    <w:rsid w:val="00A85B6F"/>
    <w:rsid w:val="00AA3476"/>
    <w:rsid w:val="00AA6B7B"/>
    <w:rsid w:val="00AB1351"/>
    <w:rsid w:val="00AB540C"/>
    <w:rsid w:val="00AC5D83"/>
    <w:rsid w:val="00B41780"/>
    <w:rsid w:val="00B46818"/>
    <w:rsid w:val="00B56F21"/>
    <w:rsid w:val="00B67DB0"/>
    <w:rsid w:val="00BD5EFB"/>
    <w:rsid w:val="00C35EFB"/>
    <w:rsid w:val="00C73037"/>
    <w:rsid w:val="00CD7978"/>
    <w:rsid w:val="00D2689C"/>
    <w:rsid w:val="00DB0DDA"/>
    <w:rsid w:val="00DE4B27"/>
    <w:rsid w:val="00DF6A6F"/>
    <w:rsid w:val="00E20402"/>
    <w:rsid w:val="00E7158F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B85717-0AF4-4A0F-921E-34788D8C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31"/>
  </w:style>
  <w:style w:type="paragraph" w:styleId="1">
    <w:name w:val="heading 1"/>
    <w:basedOn w:val="a"/>
    <w:link w:val="10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98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Salutation"/>
    <w:basedOn w:val="a"/>
    <w:next w:val="a"/>
    <w:link w:val="af2"/>
    <w:uiPriority w:val="12"/>
    <w:qFormat/>
    <w:rsid w:val="00362C4A"/>
    <w:pPr>
      <w:spacing w:after="120"/>
    </w:pPr>
  </w:style>
  <w:style w:type="character" w:customStyle="1" w:styleId="af2">
    <w:name w:val="Приветствие Знак"/>
    <w:basedOn w:val="a0"/>
    <w:link w:val="af1"/>
    <w:uiPriority w:val="12"/>
    <w:rsid w:val="00362C4A"/>
  </w:style>
  <w:style w:type="paragraph" w:styleId="af3">
    <w:name w:val="Closing"/>
    <w:basedOn w:val="a"/>
    <w:next w:val="af4"/>
    <w:link w:val="af5"/>
    <w:uiPriority w:val="13"/>
    <w:qFormat/>
    <w:rsid w:val="00362C4A"/>
    <w:pPr>
      <w:spacing w:before="360" w:after="120"/>
      <w:contextualSpacing/>
    </w:pPr>
  </w:style>
  <w:style w:type="character" w:customStyle="1" w:styleId="af5">
    <w:name w:val="Прощание Знак"/>
    <w:basedOn w:val="a0"/>
    <w:link w:val="af3"/>
    <w:uiPriority w:val="13"/>
    <w:rsid w:val="00B56F21"/>
  </w:style>
  <w:style w:type="paragraph" w:styleId="af4">
    <w:name w:val="Signature"/>
    <w:basedOn w:val="a"/>
    <w:next w:val="a"/>
    <w:link w:val="af6"/>
    <w:uiPriority w:val="14"/>
    <w:qFormat/>
    <w:rsid w:val="00362C4A"/>
    <w:pPr>
      <w:spacing w:after="120" w:line="240" w:lineRule="auto"/>
    </w:pPr>
  </w:style>
  <w:style w:type="character" w:customStyle="1" w:styleId="af6">
    <w:name w:val="Подпись Знак"/>
    <w:basedOn w:val="a0"/>
    <w:link w:val="af4"/>
    <w:uiPriority w:val="14"/>
    <w:rsid w:val="00B56F21"/>
  </w:style>
  <w:style w:type="paragraph" w:styleId="af7">
    <w:name w:val="Date"/>
    <w:basedOn w:val="a"/>
    <w:next w:val="a"/>
    <w:link w:val="af8"/>
    <w:uiPriority w:val="11"/>
    <w:qFormat/>
    <w:rsid w:val="00362C4A"/>
    <w:pPr>
      <w:spacing w:after="560"/>
    </w:pPr>
  </w:style>
  <w:style w:type="character" w:customStyle="1" w:styleId="af8">
    <w:name w:val="Дата Знак"/>
    <w:basedOn w:val="a0"/>
    <w:link w:val="af7"/>
    <w:uiPriority w:val="11"/>
    <w:rsid w:val="00362C4A"/>
  </w:style>
  <w:style w:type="paragraph" w:styleId="af9">
    <w:name w:val="Title"/>
    <w:basedOn w:val="a"/>
    <w:next w:val="a"/>
    <w:link w:val="afa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a">
    <w:name w:val="Название Знак"/>
    <w:basedOn w:val="a0"/>
    <w:link w:val="af9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c">
    <w:name w:val="Подзаголовок Знак"/>
    <w:basedOn w:val="a0"/>
    <w:link w:val="afb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dex\AppData\Roaming\Microsoft\&#1064;&#1072;&#1073;&#1083;&#1086;&#1085;&#1099;\&#1040;&#1082;&#1082;&#1091;&#1088;&#1072;&#1090;&#1085;&#1086;&#1077;%20&#1089;&#1086;&#1087;&#1088;&#1086;&#1074;&#1086;&#1076;&#1080;&#1090;&#1077;&#1083;&#1100;&#1085;&#1086;&#1077;%20&#1087;&#1080;&#1089;&#1100;&#1084;&#1086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AD4714FC8E4DAE82855CDBA1074E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63FB14-25CC-4B89-AB34-D6898CEA841C}"/>
      </w:docPartPr>
      <w:docPartBody>
        <w:p w:rsidR="004F669E" w:rsidRDefault="00872428">
          <w:pPr>
            <w:pStyle w:val="A4AD4714FC8E4DAE82855CDBA1074E04"/>
          </w:pPr>
          <w:r>
            <w:rPr>
              <w:lang w:bidi="ru-RU"/>
            </w:rPr>
            <w:t>Имя получателя</w:t>
          </w:r>
        </w:p>
      </w:docPartBody>
    </w:docPart>
    <w:docPart>
      <w:docPartPr>
        <w:name w:val="4CDF31F4035D47BE963804FEEB68A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CF58D-B0B2-4C85-86EC-6888F6AEC897}"/>
      </w:docPartPr>
      <w:docPartBody>
        <w:p w:rsidR="004F669E" w:rsidRDefault="00872428">
          <w:pPr>
            <w:pStyle w:val="4CDF31F4035D47BE963804FEEB68A34A"/>
          </w:pPr>
          <w:r w:rsidRPr="00A85B6F">
            <w:rPr>
              <w:lang w:bidi="ru-RU"/>
            </w:rPr>
            <w:t>Телефон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28"/>
    <w:rsid w:val="004F669E"/>
    <w:rsid w:val="00872428"/>
    <w:rsid w:val="00A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AD4714FC8E4DAE82855CDBA1074E04">
    <w:name w:val="A4AD4714FC8E4DAE82855CDBA1074E04"/>
  </w:style>
  <w:style w:type="paragraph" w:customStyle="1" w:styleId="3932BBC7EDB84D5F94482515C7B7BA85">
    <w:name w:val="3932BBC7EDB84D5F94482515C7B7BA85"/>
  </w:style>
  <w:style w:type="paragraph" w:customStyle="1" w:styleId="24E10347C5F64D9A84B08A6D036E2BEF">
    <w:name w:val="24E10347C5F64D9A84B08A6D036E2BEF"/>
  </w:style>
  <w:style w:type="paragraph" w:customStyle="1" w:styleId="FA62656147D645E782395BC65D8B6A67">
    <w:name w:val="FA62656147D645E782395BC65D8B6A67"/>
  </w:style>
  <w:style w:type="paragraph" w:customStyle="1" w:styleId="7278BCD66B0346079F7B91E4E6F10525">
    <w:name w:val="7278BCD66B0346079F7B91E4E6F10525"/>
  </w:style>
  <w:style w:type="paragraph" w:customStyle="1" w:styleId="67C40C570BED4869A3046F2FA413A055">
    <w:name w:val="67C40C570BED4869A3046F2FA413A055"/>
  </w:style>
  <w:style w:type="paragraph" w:customStyle="1" w:styleId="93051FFB7B9140DA8367A93B2D7040FF">
    <w:name w:val="93051FFB7B9140DA8367A93B2D7040FF"/>
  </w:style>
  <w:style w:type="paragraph" w:customStyle="1" w:styleId="812DF497AF0A41BEBED73A4F98D166C5">
    <w:name w:val="812DF497AF0A41BEBED73A4F98D166C5"/>
  </w:style>
  <w:style w:type="paragraph" w:customStyle="1" w:styleId="978BAC2E17444EDAAB5E6A65BD74A4DA">
    <w:name w:val="978BAC2E17444EDAAB5E6A65BD74A4DA"/>
  </w:style>
  <w:style w:type="paragraph" w:customStyle="1" w:styleId="CB4617AC18824F99AB4604C12F95E0DC">
    <w:name w:val="CB4617AC18824F99AB4604C12F95E0DC"/>
  </w:style>
  <w:style w:type="paragraph" w:customStyle="1" w:styleId="7562309B42AC4F0385BB34C287844395">
    <w:name w:val="7562309B42AC4F0385BB34C287844395"/>
  </w:style>
  <w:style w:type="paragraph" w:customStyle="1" w:styleId="F5E33615B5564E4F8A2296EDF9C0A71C">
    <w:name w:val="F5E33615B5564E4F8A2296EDF9C0A71C"/>
  </w:style>
  <w:style w:type="paragraph" w:customStyle="1" w:styleId="7E89F77E49304071BC2BD5E598213616">
    <w:name w:val="7E89F77E49304071BC2BD5E598213616"/>
  </w:style>
  <w:style w:type="paragraph" w:customStyle="1" w:styleId="DD3D36126D4944C8BCDC1391B5C4C5A4">
    <w:name w:val="DD3D36126D4944C8BCDC1391B5C4C5A4"/>
  </w:style>
  <w:style w:type="paragraph" w:customStyle="1" w:styleId="4CDF31F4035D47BE963804FEEB68A34A">
    <w:name w:val="4CDF31F4035D47BE963804FEEB68A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свойства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B41436-F2CE-403B-A157-90A9E36D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сопроводительное письмо от MOO.dotx</Template>
  <TotalTime>30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2</cp:revision>
  <cp:lastPrinted>2016-06-29T01:32:00Z</cp:lastPrinted>
  <dcterms:created xsi:type="dcterms:W3CDTF">2019-02-28T13:09:00Z</dcterms:created>
  <dcterms:modified xsi:type="dcterms:W3CDTF">2019-03-11T13:40:00Z</dcterms:modified>
</cp:coreProperties>
</file>